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员工输入员工ID和密码，点击“注册”按钮，平台发送请求到终端，终端保存到数据库，终端应答请求，则注册成功。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员工输入员工ID和密码，点击“登录”按钮，平台发送请求到终端，终端调用数据库，若输入的账号和密码与数据库相对应，终端应答请求，则登录成功。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判断是否登录：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员工每次操作页面，终端先判断是否登录，若已登录，终端添加操作员的信息到数据库。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电影订票首页：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员工登录成功后，平台发送请求到终端，终端调用数据库中首页的数据，应答请求，打开电影订票首页页面。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购票页面：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员工点击“购票”按钮，平台发送请求到终端，终端调用数据库中正在上映的电影数据，应答请求，打开购票页面。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选择普通用户票价：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员工点击“普通用户”按钮，平台发送请求到终端，终端调取数据库中保存的普通用户电影票价和正在上映电影名字，应答请求，打开普通用户电影票价页面。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返回购票页面：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员工在普通用户票价页面点击“返回”按钮，平台发送请求到终端，终端应答请求，返回购票页面。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选择VIP用户票价：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员工点击“VIP用户”按钮，平台发送请求到终端，终端调取数据库中保存的VIP用户电影票价和正在上映电影名字，应答请求，打开VIP用户电影票价页面。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返回购票页面：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员工在VIP用户票价页面点击“返回”按钮，平台发送请求到终端，终端应答请求，返回购票页面。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某电影播放时间表页面：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员工点击某电影名字，平台发送请求给终端，终端调用数据库中保存的排片时间表、价格和所对应的影厅，应答请求，打开此电影的播放时间表页面。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返回电影票价页面：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员工在某电影播放时间表页面点击“返回”按钮，平台发送请求到终端，终端应答请求，返回购票页面。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座位表页面：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员工点击某时间段，平台发送请求给终端，终端调用存储在数据库中的某影厅对应的座位表信息，应答请求，打开这部电影某时间段对应影厅的座位表页面。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确认购买电影票：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选择座位并点击确认后，平台发送请求给终端，终端判断选择的座位是否被占用，若无被占用，则储存座位信息到数据库，并调取此电影的名称、观看时间、影厅、票价和座位表信息，应答请求，并显示购买成功页面。（此页面包含成功购买的电影名称、观看时间、影厅、票价和座位表信息）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取消购买：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员工点击“取消购买”按钮，平台发送请求给终端，终端应答请求，返回购票页面。</w:t>
      </w:r>
    </w:p>
    <w:p>
      <w:pPr>
        <w:pStyle w:val="7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预告片页面：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员工在某电影信息页面点击“预告片”按钮，平台发送请求到终端，终端调取此电影的预告片，应答请求，打开预告片页面。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预告片播放页面：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员工双击预告片的片名，平台发送请求给终端，终端应答请求，打开此预告片播放页面。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播放预告片：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员工点击“播放”按钮，平台发送请求到终端，终端应答请求，开始播放预告片。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暂停预告片：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员工点击“暂停”按钮，平台发送请求到终端，终端应答请求，暂停播放预告片。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员工点击“购物”按钮，平台发送请求到终端，终端调用数据库中商品数据，应答请求，打开购物页面。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某商品信息页面：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员工点击购物页面左侧栏的某某商品，平台发送请求到终端，终端调用数据库中此商品的编号、价格、购买数量表格、库存明细、简介、商品名字和商品图片，应答请求并打开此商品信息页面。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确认购买商品：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员工选择购买数量，并点击“确认购买”按钮，平台发送请求到终端，终端应答请求并显示购买成功。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取消购买商品：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员工点击“取消购买”按钮，平台发送请求到终端，终端应答请求，返回购物页面。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员工点击“会员”按钮，平台发送请求到终端，终端调用数据库中会员数据，应答请求，打开会员页面。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会员卡充值页面：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员工点击“会员卡充值”按钮，平台发送请求到终端，终端调用会员卡充值页面，应答请求，打开会员卡充值页面。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确认充值：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员工输入客户ID、会员卡号和充值金额，点击“确认充值”按钮，平台发送请求到终端，终端调取数据库中的客户资料并添加充值金额，然后应答请求，显示充值成功。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取消充值：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员工点击“取消充值”按钮，平台发送请求到终端，终端应答请求，返回会员管理页面。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会员卡办理页面：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员工点击“会员卡办理”按钮，平台发送请求到终端，终端调用会员卡办理页面，应答请求，打开会员卡办理页面。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确认办理：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员工输入客户ID和会员卡号，点击“确认办理”按钮，平台发送请求到终端，终端把客户ID和会员卡号存入到数据库中，并应答请求，显示办理成功。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取消办理：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员工点击“取消办理”按钮，平台发送请求到终端，终端应答请求，返回会员管理页面。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员工点击“查询”按钮，平台发送请求到终端，终端调用查询页面，应答请求，打开查询页面。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查询电影：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员工输入电影编号，点击“查询”按钮，平台发送请求到终端，终端调取数据库中此电影的片名、影厅、座位、放映时间和购票时间，应答请求，打开查询的电影相关信息页面。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返回查询页面：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员工点击“确认”按钮，平台发送请求到终端，终端应答请求，返回查询页面。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首页点击“管理”按钮，平台发送请求给终端，终端应答请求，打开管理页面。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影片管理页面：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点击“影片管理”按钮，平台发送请求给终端，终端调取数据库中存入的电影编号、片名、主演、导演、类型、简介和票价，应答请求，打开影片管理页面。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修改影片页面：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点击“修改影片”按钮，平台发送请求给终端，终端应答请求，打开具体某影片管理页面。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影片修改成功页面：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修改完后点击“确定”按钮，平台发送请求给终端，终端更新数据库中的信息，应答请求，回到影片管理页面。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取消修改：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点击“取消”按钮，平台发送请求给终端，终端应答请求，返回影片管理页面。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影片上架页面：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点击“影片上架”按钮，平台发送请求给终端，终端应答请求，打开影片添加页面。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影片上架成功页面：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填写入新增的影片信息并上传照片后，点击“确认”按钮，平台发送请求给终端，终端跟新数据库信息，应答请求，回到影片管理页面。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取消上架：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点击“取消”按钮，平台发送请求给终端，终端应答请求，返回影片管理页面。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影片下架：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点击“影片下架”按钮，选择要下架的影片，点击“确认”按钮，平台发送请求到终端，终端更新数据库信息，应答请求，页面刷新。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取消下架：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点击“取消”按钮，平台发送请求给终端，终端应答请求，返回影片管理页面。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影厅管理页面：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点击“影厅管理”按钮，平台发送请求给终端，终端应答请求，打开影厅管理页面。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新增影厅：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点击“新增影厅”按钮，平台发送请求给终端，终端应答请求，打开新增影厅界面。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影厅生成：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输入影厅序号和容量，点击“影厅生成”按钮，平台发送请求给终端，终端把输入的信息存入数据库中，应答请求，打开生成的影厅页面。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取消生成影厅：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点击“取消添加”按钮，平台发送请求给终端，终端应答请求，返回影厅管理页面。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生成座位表：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点击“生成座位表”按钮，平台发送请求给终端，终端应答请求，生成座位表。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确认生成座位表：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点击“确认”按钮，平台发送请求给终端，终端保存座位表信息到数据库，应答请求，返回影厅管理页面。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取消生成座位表：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点击“取消”按钮，平台发送请求给终端，终端应答请求，返回影厅管理页面。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修改影厅：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点击“修改影厅”按钮，平台发送请求给终端，终端应答请求，打开修改影厅页面。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确认修改：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修改完信息后，点击“确认”按钮，平台发送请求给终端，终端更新数据库，应答请求，返回影厅管理页面。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取消修改：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点击“取消”按钮，平台发送请求给终端，终端应答请求，返回影厅管理页面。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删除影厅：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点击“删除影厅”按钮，选择要删除的影厅，点击“确认”按钮，平台发送请求给终端，终端更新数据库，应答请求，返回影厅管理页面。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点击“商品管理”按钮，平台发送请求给终端，终端应答请求，打开商品管理页面。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新增商品：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点击“新增商品”按钮，平台发送请求给终端，终端应答请求，打开新增商品页面。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确认新增商品：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填入商品名、库存数和商品信息，上传照片后，点击“添加商品”按钮，平台发送请求给终端，终端跟新数据库，应答请求，返回商品管理页面。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取消添加商品：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点击“取消添加”按钮，平台发送请求给终端，终端应答请求，返回商品管理页面。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修改商品：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点击“修改商品”按钮，平台发送请求给终端，终端应答请求，打开修改商品页面。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确认修改商品：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修改完商品后，点击“确认”按钮，平台发送请求给终端，终端更新数据库，应答请求，返回商品管理页面。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取消修改商品：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点击“取消”按钮，平台发送请求给终端，终端应答请求，返回商品管理页面。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删除商品：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点击“删除商品”按钮，选择要删除的商品，点击“确认”按钮，平台发送请求给终端，终端更新数据库，应答请求，返回商品管理页面。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操作记录页面：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点击“操作记录”按钮，平台发送请求给终端，终端应答请求，打开员工操作记录页面。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会员管理页面：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点击“会员管理”按钮，平台发送请求给终端，终端应答请求，打开会员管理页面。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删除会员：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点击“删除用户”按钮，选择要删除的用户，平台发送请求给终端，终端更新数据库，应答请求，刷新会员管理页面。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修改会员折扣页面：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点击“修改折扣”按钮，平台发送请求给终端，终端应答请求，打开修改折扣页面。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确认修改折扣：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输入折扣后，点击“确认”按钮，平台发送请求给终端，终端根据折扣运算出最终票价，存入数据库中，应答请求，返回会员管理页面。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预告片管理页面：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点击“预告片管理”按钮，平台发送请求给终端，终端应答请求，打开预告片管理页面。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添加预告片页面：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点击“添加预告片”按钮，平台发送请求给终端，终端应答请求，打开添加预告片页面。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确认添加预告片：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填入预告片名并上传预告片视频后，点击“确认”按钮，平台发送请求给终端，终端更新数据库信息，应答请求，返回预告片管理页面。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取消添加预告片：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点击“取消”按钮，平台发送请求给终端，终端应答请求，返回预告片管理页面。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修改预告片页面：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点击“修改预告片”按钮，平台发送请求给终端，终端应答请求，打开修改预告片页面。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确认修改预告片：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修改完后，点击“确认修改”按钮，平台发送请求给终端，终端更新数据库信息，应答请求，返回预告片管理页面。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取消修改预告片：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点击“取消”按钮，平台发送请求给终端，终端应答请求，返回预告片</w:t>
      </w:r>
      <w:bookmarkStart w:id="0" w:name="_GoBack"/>
      <w:bookmarkEnd w:id="0"/>
      <w:r>
        <w:rPr>
          <w:rFonts w:hint="eastAsia"/>
          <w:lang w:val="en-US" w:eastAsia="zh-CN"/>
        </w:rPr>
        <w:t>管理页面。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删除预告片：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点击“删除预告片”按钮，选择要删除的预告片，点击“确认”按钮，平台发送请求给终端，终端更新数据库信息，应答请求，刷新预告片管理页面。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在首页点击“排行榜”按钮，平台发送请求给终端，终端调用数据库电影播放次数的数据，应答请求，打开排行榜页面。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90831"/>
    <w:multiLevelType w:val="singleLevel"/>
    <w:tmpl w:val="4E19083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346C8"/>
    <w:rsid w:val="13B346C8"/>
    <w:rsid w:val="35886705"/>
    <w:rsid w:val="4A6E75B8"/>
    <w:rsid w:val="66FF355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2018-11-28T13:06:00Z</dcterms:created>
  <dc:creator></dc:creator>
  <cp:lastModifiedBy></cp:lastModifiedBy>
  <dcterms:modified xsi:type="dcterms:W3CDTF">2018-11-29T16:28:12Z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